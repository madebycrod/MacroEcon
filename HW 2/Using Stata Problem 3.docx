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89512921"/>
        <w:docPartObj>
          <w:docPartGallery w:val="Cover Pages"/>
          <w:docPartUnique/>
        </w:docPartObj>
      </w:sdtPr>
      <w:sdtEndPr/>
      <w:sdtContent>
        <w:p w14:paraId="3812E850" w14:textId="77777777" w:rsidR="0022179F" w:rsidRDefault="0022179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2179F" w14:paraId="35D48434" w14:textId="77777777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F6BFE823A85D4CF0B1BA4D89BCE013C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867166F" w14:textId="77777777" w:rsidR="0022179F" w:rsidRPr="0022179F" w:rsidRDefault="00696295">
                    <w:pPr>
                      <w:pStyle w:val="NoSpacing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Cliff Rodriguez</w:t>
                    </w:r>
                  </w:p>
                </w:tc>
              </w:sdtContent>
            </w:sdt>
          </w:tr>
          <w:tr w:rsidR="0022179F" w14:paraId="280AE7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2CCEB095ADAB487EA256237D8BAC382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4E09D9A" w14:textId="77777777" w:rsidR="0022179F" w:rsidRPr="0022179F" w:rsidRDefault="0069629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</w:t>
                    </w:r>
                    <w:r>
                      <w:rPr>
                        <w:sz w:val="88"/>
                        <w:szCs w:val="88"/>
                      </w:rPr>
                      <w:t>sing Stata Problem 3</w:t>
                    </w:r>
                  </w:p>
                </w:sdtContent>
              </w:sdt>
            </w:tc>
          </w:tr>
          <w:tr w:rsidR="0022179F" w14:paraId="5EF951E5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</w:rPr>
                  <w:alias w:val="Subtitle"/>
                  <w:id w:val="13406923"/>
                  <w:placeholder>
                    <w:docPart w:val="2A01669AC7A444BB9B0B6B61E06EDB7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45546997" w14:textId="77777777" w:rsidR="0022179F" w:rsidRDefault="0022179F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Affiliations:</w:t>
                    </w:r>
                  </w:p>
                </w:sdtContent>
              </w:sdt>
              <w:p w14:paraId="5263AC6E" w14:textId="77777777" w:rsidR="0022179F" w:rsidRDefault="00696295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CU Denver</w:t>
                </w:r>
              </w:p>
              <w:p w14:paraId="54DAEB59" w14:textId="77777777" w:rsidR="0022179F" w:rsidRDefault="0022179F">
                <w:pPr>
                  <w:pStyle w:val="NoSpacing"/>
                  <w:rPr>
                    <w:sz w:val="24"/>
                  </w:rPr>
                </w:pPr>
              </w:p>
              <w:p w14:paraId="6D83AB0B" w14:textId="77777777" w:rsidR="0022179F" w:rsidRDefault="0022179F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Abstract:</w:t>
                </w:r>
              </w:p>
              <w:p w14:paraId="6F45AC8B" w14:textId="77777777" w:rsidR="0022179F" w:rsidRPr="0022179F" w:rsidRDefault="0022179F">
                <w:pPr>
                  <w:pStyle w:val="NoSpacing"/>
                  <w:rPr>
                    <w:sz w:val="24"/>
                  </w:rPr>
                </w:pPr>
              </w:p>
            </w:tc>
          </w:tr>
          <w:tr w:rsidR="00696295" w14:paraId="111F8E8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DC7B2B5" w14:textId="77777777" w:rsidR="00696295" w:rsidRDefault="00696295">
                <w:pPr>
                  <w:pStyle w:val="NoSpacing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2179F" w14:paraId="0E6EB61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F07F09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63B073688D147ACAAADE9FA6E296F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AC143C" w14:textId="77777777" w:rsidR="0022179F" w:rsidRDefault="0022179F">
                    <w:pPr>
                      <w:pStyle w:val="NoSpacing"/>
                      <w:rPr>
                        <w:color w:val="F07F09" w:themeColor="accent1"/>
                        <w:sz w:val="28"/>
                        <w:szCs w:val="28"/>
                      </w:rPr>
                    </w:pPr>
                    <w:r>
                      <w:rPr>
                        <w:color w:val="F07F09" w:themeColor="accent1"/>
                        <w:sz w:val="28"/>
                        <w:szCs w:val="28"/>
                      </w:rPr>
                      <w:t>Cliff Rodriguez</w:t>
                    </w:r>
                  </w:p>
                </w:sdtContent>
              </w:sdt>
              <w:sdt>
                <w:sdtPr>
                  <w:rPr>
                    <w:color w:val="F07F09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F3F96F3E2CB4BF9A68AE3CF185F50E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1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E90FBF2" w14:textId="77777777" w:rsidR="0022179F" w:rsidRDefault="00696295">
                    <w:pPr>
                      <w:pStyle w:val="NoSpacing"/>
                      <w:rPr>
                        <w:color w:val="F07F09" w:themeColor="accent1"/>
                        <w:sz w:val="28"/>
                        <w:szCs w:val="28"/>
                      </w:rPr>
                    </w:pPr>
                    <w:r>
                      <w:rPr>
                        <w:color w:val="F07F09" w:themeColor="accent1"/>
                        <w:sz w:val="28"/>
                        <w:szCs w:val="28"/>
                      </w:rPr>
                      <w:t>2-12-2018</w:t>
                    </w:r>
                  </w:p>
                </w:sdtContent>
              </w:sdt>
              <w:p w14:paraId="3B1E2498" w14:textId="77777777" w:rsidR="0022179F" w:rsidRDefault="0022179F">
                <w:pPr>
                  <w:pStyle w:val="NoSpacing"/>
                  <w:rPr>
                    <w:color w:val="F07F09" w:themeColor="accent1"/>
                  </w:rPr>
                </w:pPr>
              </w:p>
            </w:tc>
          </w:tr>
        </w:tbl>
        <w:p w14:paraId="484D104F" w14:textId="77777777" w:rsidR="0022179F" w:rsidRDefault="0022179F">
          <w:pPr>
            <w:rPr>
              <w:rFonts w:asciiTheme="majorHAnsi" w:eastAsiaTheme="majorEastAsia" w:hAnsiTheme="majorHAnsi" w:cstheme="majorBidi"/>
              <w:b/>
              <w:bCs/>
              <w:smallCaps/>
              <w:sz w:val="36"/>
              <w:szCs w:val="36"/>
            </w:rPr>
          </w:pPr>
          <w:r>
            <w:br w:type="page"/>
          </w:r>
        </w:p>
      </w:sdtContent>
    </w:sdt>
    <w:p w14:paraId="4F77931F" w14:textId="77777777" w:rsidR="0022179F" w:rsidRDefault="0022179F" w:rsidP="00855982">
      <w:pPr>
        <w:pStyle w:val="Heading1"/>
      </w:pPr>
      <w:r>
        <w:lastRenderedPageBreak/>
        <w:t>Style Guidelines</w:t>
      </w:r>
    </w:p>
    <w:p w14:paraId="3953DFBC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Double space</w:t>
      </w:r>
    </w:p>
    <w:p w14:paraId="61BAF01C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 xml:space="preserve">Equations </w:t>
      </w:r>
    </w:p>
    <w:p w14:paraId="5B9A4095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 xml:space="preserve">begin on a new line </w:t>
      </w:r>
    </w:p>
    <w:p w14:paraId="47AC68DF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centered on the page</w:t>
      </w:r>
    </w:p>
    <w:p w14:paraId="3C401D8F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numbered sequentially</w:t>
      </w:r>
    </w:p>
    <w:p w14:paraId="02BADC08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describe important variables when introducing an equation</w:t>
      </w:r>
    </w:p>
    <w:p w14:paraId="5597D3A8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 xml:space="preserve">state </w:t>
      </w:r>
      <w:proofErr w:type="gramStart"/>
      <w:r>
        <w:t>whether or not</w:t>
      </w:r>
      <w:proofErr w:type="gramEnd"/>
      <w:r>
        <w:t xml:space="preserve"> standard errors are in parenthesis near the first equation</w:t>
      </w:r>
    </w:p>
    <w:p w14:paraId="3C9FA914" w14:textId="77777777" w:rsidR="00DB192F" w:rsidRDefault="00DB192F" w:rsidP="00DB192F">
      <w:pPr>
        <w:pStyle w:val="ListParagraph"/>
        <w:numPr>
          <w:ilvl w:val="0"/>
          <w:numId w:val="39"/>
        </w:numPr>
      </w:pPr>
      <w:r>
        <w:t>Commands</w:t>
      </w:r>
    </w:p>
    <w:p w14:paraId="542634F6" w14:textId="77777777" w:rsidR="00DB192F" w:rsidRDefault="00DB192F" w:rsidP="00DB192F">
      <w:pPr>
        <w:pStyle w:val="ListParagraph"/>
        <w:numPr>
          <w:ilvl w:val="1"/>
          <w:numId w:val="39"/>
        </w:numPr>
      </w:pPr>
      <w:r>
        <w:t>List any special commands used in an appendix</w:t>
      </w:r>
    </w:p>
    <w:p w14:paraId="58CAB342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Graphs and tables</w:t>
      </w:r>
    </w:p>
    <w:p w14:paraId="734BC869" w14:textId="77777777" w:rsidR="0022179F" w:rsidRDefault="0022179F" w:rsidP="0022179F">
      <w:pPr>
        <w:pStyle w:val="ListParagraph"/>
        <w:numPr>
          <w:ilvl w:val="1"/>
          <w:numId w:val="39"/>
        </w:numPr>
      </w:pPr>
      <w:r>
        <w:t>May be in-text or at the end</w:t>
      </w:r>
    </w:p>
    <w:p w14:paraId="3D545164" w14:textId="77777777" w:rsidR="0022179F" w:rsidRDefault="0022179F" w:rsidP="0022179F">
      <w:pPr>
        <w:pStyle w:val="ListParagraph"/>
        <w:numPr>
          <w:ilvl w:val="0"/>
          <w:numId w:val="39"/>
        </w:numPr>
      </w:pPr>
      <w:r>
        <w:t>Paper citations</w:t>
      </w:r>
    </w:p>
    <w:p w14:paraId="66C33CDF" w14:textId="77777777" w:rsidR="0022179F" w:rsidRPr="0022179F" w:rsidRDefault="0022179F" w:rsidP="0022179F">
      <w:pPr>
        <w:pStyle w:val="ListParagraph"/>
        <w:numPr>
          <w:ilvl w:val="1"/>
          <w:numId w:val="39"/>
        </w:numPr>
      </w:pPr>
      <w:r>
        <w:t>Author (Year)</w:t>
      </w:r>
    </w:p>
    <w:p w14:paraId="6B032527" w14:textId="77777777" w:rsidR="00855982" w:rsidRPr="00855982" w:rsidRDefault="00B33CCE" w:rsidP="00855982">
      <w:pPr>
        <w:pStyle w:val="Heading1"/>
      </w:pPr>
      <w:r>
        <w:t>Introduction</w:t>
      </w:r>
    </w:p>
    <w:p w14:paraId="72B549D1" w14:textId="63A445E8" w:rsidR="00855982" w:rsidRDefault="00CB3E64" w:rsidP="002110AA">
      <w:r>
        <w:t>Using the PENN World Tables version 9 and STATA statistical software version 15 data analysis was performed to demonstrate the performance of various co</w:t>
      </w:r>
      <w:r w:rsidR="002110AA">
        <w:t>u</w:t>
      </w:r>
      <w:r>
        <w:t>ntries in relation to the US performance over time using both the Cobb-Douglas model and Constant Elasticity model.</w:t>
      </w:r>
    </w:p>
    <w:p w14:paraId="2FDDD27C" w14:textId="061E89FC" w:rsidR="00B33CCE" w:rsidRDefault="00CB3E64" w:rsidP="00B33CCE">
      <w:pPr>
        <w:pStyle w:val="ListParagraph"/>
        <w:numPr>
          <w:ilvl w:val="0"/>
          <w:numId w:val="31"/>
        </w:numPr>
      </w:pPr>
      <w:r>
        <w:t xml:space="preserve">Understanding the impact of </w:t>
      </w:r>
    </w:p>
    <w:p w14:paraId="6BE0A6C0" w14:textId="77777777" w:rsidR="00B33CCE" w:rsidRDefault="00B33CCE" w:rsidP="00B33CCE">
      <w:pPr>
        <w:pStyle w:val="ListParagraph"/>
        <w:numPr>
          <w:ilvl w:val="0"/>
          <w:numId w:val="31"/>
        </w:numPr>
      </w:pPr>
      <w:r>
        <w:t>Review of literature and what has already been done and how previous work can be improved upon</w:t>
      </w:r>
    </w:p>
    <w:p w14:paraId="246A0D70" w14:textId="77777777" w:rsidR="00B33CCE" w:rsidRDefault="00B33CCE" w:rsidP="00B33CCE">
      <w:pPr>
        <w:pStyle w:val="ListParagraph"/>
        <w:numPr>
          <w:ilvl w:val="0"/>
          <w:numId w:val="31"/>
        </w:numPr>
      </w:pPr>
      <w:r>
        <w:t>Present leading table or graph is paradox or paper topic is introduced well with the visual aid</w:t>
      </w:r>
    </w:p>
    <w:p w14:paraId="13923491" w14:textId="77777777" w:rsidR="00B33CCE" w:rsidRDefault="00B33CCE" w:rsidP="00B33CCE">
      <w:pPr>
        <w:pStyle w:val="ListParagraph"/>
        <w:numPr>
          <w:ilvl w:val="0"/>
          <w:numId w:val="31"/>
        </w:numPr>
      </w:pPr>
      <w:r>
        <w:t>Summarize findings</w:t>
      </w:r>
    </w:p>
    <w:p w14:paraId="6AF75EF6" w14:textId="13529B67" w:rsidR="00B33CCE" w:rsidRDefault="00661BD1" w:rsidP="002C43B4">
      <w:pPr>
        <w:ind w:left="360"/>
      </w:pPr>
      <w:r w:rsidRPr="00661BD1">
        <w:rPr>
          <w:noProof/>
        </w:rPr>
        <w:lastRenderedPageBreak/>
        <w:drawing>
          <wp:inline distT="0" distB="0" distL="0" distR="0" wp14:anchorId="544B7947" wp14:editId="29ED6544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611F" w14:textId="35460632" w:rsidR="000462AA" w:rsidRDefault="000462AA" w:rsidP="002C43B4">
      <w:pPr>
        <w:ind w:left="360"/>
      </w:pPr>
    </w:p>
    <w:p w14:paraId="5A6869C1" w14:textId="085603D9" w:rsidR="000462AA" w:rsidRDefault="00A9350A" w:rsidP="002C43B4">
      <w:pPr>
        <w:ind w:left="360"/>
      </w:pPr>
      <w:r w:rsidRPr="00A9350A">
        <w:rPr>
          <w:noProof/>
        </w:rPr>
        <w:drawing>
          <wp:inline distT="0" distB="0" distL="0" distR="0" wp14:anchorId="0A1661CA" wp14:editId="65EE76F2">
            <wp:extent cx="50292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08179" w14:textId="4BFE60E1" w:rsidR="005C452E" w:rsidRDefault="005C452E" w:rsidP="002C43B4">
      <w:pPr>
        <w:ind w:left="360"/>
      </w:pPr>
      <w:r w:rsidRPr="005C452E">
        <w:rPr>
          <w:noProof/>
        </w:rPr>
        <w:lastRenderedPageBreak/>
        <w:drawing>
          <wp:inline distT="0" distB="0" distL="0" distR="0" wp14:anchorId="6BBF58AC" wp14:editId="5753FC2E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936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43"/>
        <w:gridCol w:w="1113"/>
        <w:gridCol w:w="1037"/>
        <w:gridCol w:w="1019"/>
        <w:gridCol w:w="1021"/>
        <w:gridCol w:w="957"/>
        <w:gridCol w:w="170"/>
        <w:gridCol w:w="177"/>
        <w:gridCol w:w="639"/>
        <w:gridCol w:w="960"/>
        <w:gridCol w:w="924"/>
      </w:tblGrid>
      <w:tr w:rsidR="00C672DA" w14:paraId="1C3CC2C7" w14:textId="77777777" w:rsidTr="005A0374">
        <w:trPr>
          <w:cantSplit/>
          <w:trHeight w:val="648"/>
          <w:tblHeader/>
        </w:trPr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CEB254" w14:textId="77777777" w:rsidR="00C672DA" w:rsidRDefault="00C672DA"/>
        </w:tc>
        <w:tc>
          <w:tcPr>
            <w:tcW w:w="21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BE994" w14:textId="77777777" w:rsidR="00C672DA" w:rsidRDefault="00C672DA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Data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C9AEC" w14:textId="77777777" w:rsidR="00C672DA" w:rsidRDefault="00C672DA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Model Predictions</w:t>
            </w:r>
          </w:p>
        </w:tc>
        <w:tc>
          <w:tcPr>
            <w:tcW w:w="19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B02680" w14:textId="77777777" w:rsidR="00C672DA" w:rsidRDefault="00C672DA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TFP</w:t>
            </w:r>
          </w:p>
        </w:tc>
        <w:tc>
          <w:tcPr>
            <w:tcW w:w="18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1E361" w14:textId="77777777" w:rsidR="00C672DA" w:rsidRDefault="00C672DA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Capital Augmenting</w:t>
            </w:r>
          </w:p>
        </w:tc>
      </w:tr>
      <w:tr w:rsidR="00C672DA" w14:paraId="5D18A684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62090B28" w14:textId="77777777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FFDE695" w14:textId="77777777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y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A83AEEF" w14:textId="77777777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k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8DAC145" w14:textId="10163910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color w:val="FFFFFF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b/>
                        <w:bCs/>
                        <w:i/>
                        <w:color w:val="FFFFFF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</w:rPr>
                      <m:t>k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FFFFFF"/>
                      </w:rPr>
                      <m:t>α</m:t>
                    </m:r>
                  </m:sup>
                </m:sSup>
              </m:oMath>
            </m:oMathPara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B35419F" w14:textId="175A3FD7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F2</w:t>
            </w:r>
          </w:p>
        </w:tc>
        <w:tc>
          <w:tcPr>
            <w:tcW w:w="1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1523242A" w14:textId="27CA6FDF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Cobb-Douglas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002F29F7" w14:textId="465A57DE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2C699FE1" w14:textId="50E5DB40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Cobb-Douglas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274897" w14:textId="61F491BC" w:rsidR="00C672DA" w:rsidRDefault="00C672DA" w:rsidP="00C672DA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CES</w:t>
            </w:r>
          </w:p>
        </w:tc>
      </w:tr>
      <w:tr w:rsidR="009C0E4B" w14:paraId="57E41043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8F1E5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Austria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8CCB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473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3.77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485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52EA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C33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-0.56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B79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3F4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-1.57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405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-2.49</w:t>
            </w:r>
          </w:p>
        </w:tc>
      </w:tr>
      <w:tr w:rsidR="009C0E4B" w14:paraId="4D32092C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0BF31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Brazil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A76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C8E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1.17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BE4E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1.05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1957E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1.08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0F6D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-1.26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A577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72D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-3.01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D9A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-3.86</w:t>
            </w:r>
          </w:p>
        </w:tc>
      </w:tr>
      <w:tr w:rsidR="009C0E4B" w14:paraId="1C293321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B75A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AD6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DC4C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72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598A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0.85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FEB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-1.48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6940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-1.43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E41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-3.72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597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-4.29</w:t>
            </w:r>
          </w:p>
        </w:tc>
      </w:tr>
      <w:tr w:rsidR="009C0E4B" w14:paraId="1CA1B168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B26FE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India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CC5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1F5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12F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7CC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0.56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BF3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-1.97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1C1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3F6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-6.46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2FF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-5.43</w:t>
            </w:r>
          </w:p>
        </w:tc>
      </w:tr>
      <w:tr w:rsidR="009C0E4B" w14:paraId="0E32342B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AFBD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Norway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87AE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2E38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4.52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F56D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1.65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0A5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2.26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060BB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BB78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-0.62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AED4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D5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-1.85</w:t>
            </w:r>
          </w:p>
        </w:tc>
      </w:tr>
      <w:tr w:rsidR="009C0E4B" w14:paraId="45C8645A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7FEC2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Africa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279A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D119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B51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B23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AC1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-1.33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A65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-1.29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46C1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-3.23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2B50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-3.86</w:t>
            </w:r>
          </w:p>
        </w:tc>
      </w:tr>
      <w:tr w:rsidR="009C0E4B" w14:paraId="22C021BA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A61D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Spain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831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2FE4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3.46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1C5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04C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9065B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-0.83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B69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770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-2.12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106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-3.25</w:t>
            </w:r>
          </w:p>
        </w:tc>
      </w:tr>
      <w:tr w:rsidR="009C0E4B" w14:paraId="76DA3701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9C09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Sweden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D95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EB0C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3.32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18C4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578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1.89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F12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-0.54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F24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-0.78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85D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-1.49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EF6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-2.34</w:t>
            </w:r>
          </w:p>
        </w:tc>
      </w:tr>
      <w:tr w:rsidR="009C0E4B" w14:paraId="09CAF33A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137B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Switzerland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21B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112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AF3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1.60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33EA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2.15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0393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-0.37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F454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186FC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-1.22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7BB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-2.00</w:t>
            </w:r>
          </w:p>
        </w:tc>
      </w:tr>
      <w:tr w:rsidR="009C0E4B" w14:paraId="04D1034D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A015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Kingdom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71F51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508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3.09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065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1.46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F88A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C98ED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-0.69</w:t>
            </w:r>
          </w:p>
        </w:tc>
        <w:tc>
          <w:tcPr>
            <w:tcW w:w="8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B14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1AA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-1.78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706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-2.74</w:t>
            </w:r>
          </w:p>
        </w:tc>
      </w:tr>
      <w:tr w:rsidR="009C0E4B" w14:paraId="1BB07088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5951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7690B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1.00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5A50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3.16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170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1.47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34A5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7442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-0.38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EB6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-0.61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D01F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-1.15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F8D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-1.83</w:t>
            </w:r>
          </w:p>
        </w:tc>
      </w:tr>
      <w:tr w:rsidR="009C0E4B" w14:paraId="0A831910" w14:textId="77777777" w:rsidTr="005A0374">
        <w:trPr>
          <w:cantSplit/>
          <w:trHeight w:val="288"/>
          <w:tblHeader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C0C2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Zimbabwe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4CAE2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3C56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</w:t>
            </w:r>
          </w:p>
        </w:tc>
        <w:tc>
          <w:tcPr>
            <w:tcW w:w="1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F6903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73A7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A628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-2.81</w:t>
            </w:r>
          </w:p>
        </w:tc>
        <w:tc>
          <w:tcPr>
            <w:tcW w:w="98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3A39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-2.57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299EA" w14:textId="77777777" w:rsidR="00C672DA" w:rsidRDefault="00C672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6D90" w14:textId="77777777" w:rsidR="00C672DA" w:rsidRDefault="00C672D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-7.72</w:t>
            </w:r>
          </w:p>
        </w:tc>
      </w:tr>
    </w:tbl>
    <w:p w14:paraId="2F02FDBA" w14:textId="358FD7C5" w:rsidR="002C43B4" w:rsidRDefault="00C672DA" w:rsidP="00C672DA">
      <w:pPr>
        <w:pStyle w:val="Caption"/>
        <w:jc w:val="center"/>
      </w:pPr>
      <w:r>
        <w:t xml:space="preserve">Table </w:t>
      </w:r>
      <w:r w:rsidR="00D30C0A">
        <w:fldChar w:fldCharType="begin"/>
      </w:r>
      <w:r w:rsidR="00D30C0A">
        <w:instrText xml:space="preserve"> SEQ Table \* ARABIC </w:instrText>
      </w:r>
      <w:r w:rsidR="00D30C0A">
        <w:fldChar w:fldCharType="separate"/>
      </w:r>
      <w:r>
        <w:rPr>
          <w:noProof/>
        </w:rPr>
        <w:t>1</w:t>
      </w:r>
      <w:r w:rsidR="00D30C0A">
        <w:rPr>
          <w:noProof/>
        </w:rPr>
        <w:fldChar w:fldCharType="end"/>
      </w:r>
      <w:r>
        <w:t xml:space="preserve">: </w:t>
      </w:r>
      <w:proofErr w:type="spellStart"/>
      <w:r w:rsidRPr="00593967">
        <w:t>Karababounis</w:t>
      </w:r>
      <w:proofErr w:type="spellEnd"/>
      <w:r w:rsidRPr="00593967">
        <w:t xml:space="preserve"> and Neiman Table Using 2011 data</w:t>
      </w:r>
    </w:p>
    <w:p w14:paraId="6351C0E7" w14:textId="77777777" w:rsidR="00B33CCE" w:rsidRPr="00855982" w:rsidRDefault="00B33CCE" w:rsidP="00B33CCE">
      <w:pPr>
        <w:pStyle w:val="Heading1"/>
      </w:pPr>
      <w:r>
        <w:t>Conceptual (or theoretical) Framework</w:t>
      </w:r>
    </w:p>
    <w:p w14:paraId="52625787" w14:textId="77777777" w:rsidR="00B33CCE" w:rsidRDefault="004417C8" w:rsidP="004417C8">
      <w:pPr>
        <w:pStyle w:val="ListParagraph"/>
        <w:numPr>
          <w:ilvl w:val="0"/>
          <w:numId w:val="33"/>
        </w:numPr>
      </w:pPr>
      <w:r>
        <w:t>Describe approach to answering questions being asked</w:t>
      </w:r>
    </w:p>
    <w:p w14:paraId="21C4A851" w14:textId="77777777" w:rsidR="004417C8" w:rsidRDefault="004417C8" w:rsidP="004417C8">
      <w:pPr>
        <w:pStyle w:val="ListParagraph"/>
        <w:numPr>
          <w:ilvl w:val="1"/>
          <w:numId w:val="33"/>
        </w:numPr>
      </w:pPr>
      <w:r>
        <w:t xml:space="preserve">Intuitive and conceptual problems are included in discussion </w:t>
      </w:r>
    </w:p>
    <w:p w14:paraId="1079EFD7" w14:textId="77777777" w:rsidR="004417C8" w:rsidRDefault="00B70C0F" w:rsidP="004417C8">
      <w:pPr>
        <w:pStyle w:val="ListParagraph"/>
        <w:numPr>
          <w:ilvl w:val="0"/>
          <w:numId w:val="33"/>
        </w:numPr>
      </w:pPr>
      <w:r>
        <w:t>Discussion on what factors should be controlled for and what factors are included</w:t>
      </w:r>
      <w:r w:rsidR="00945C73">
        <w:t xml:space="preserve"> and why</w:t>
      </w:r>
    </w:p>
    <w:p w14:paraId="30F2B85D" w14:textId="77777777" w:rsidR="00B33CCE" w:rsidRPr="00855982" w:rsidRDefault="00B33CCE" w:rsidP="00B33CCE">
      <w:pPr>
        <w:pStyle w:val="Heading1"/>
      </w:pPr>
      <w:r>
        <w:t>Econometric Models and Estimation Methods</w:t>
      </w:r>
    </w:p>
    <w:p w14:paraId="6A979688" w14:textId="77777777" w:rsidR="00B33CCE" w:rsidRDefault="00945C73" w:rsidP="00945C73">
      <w:pPr>
        <w:pStyle w:val="ListParagraph"/>
        <w:numPr>
          <w:ilvl w:val="0"/>
          <w:numId w:val="34"/>
        </w:numPr>
      </w:pPr>
      <w:r>
        <w:t>Key equations estimated and presented in the results section</w:t>
      </w:r>
    </w:p>
    <w:p w14:paraId="5476DBF0" w14:textId="77777777" w:rsidR="00945C73" w:rsidRDefault="00945C73" w:rsidP="00835549">
      <w:pPr>
        <w:pStyle w:val="ListParagraph"/>
        <w:numPr>
          <w:ilvl w:val="1"/>
          <w:numId w:val="34"/>
        </w:numPr>
      </w:pPr>
      <w:r>
        <w:t>Fix ideas about what they key explanatory variable is and what other factors will be controlled for</w:t>
      </w:r>
    </w:p>
    <w:p w14:paraId="6EE05BAE" w14:textId="77777777" w:rsidR="00F62558" w:rsidRDefault="00F62558" w:rsidP="00835549">
      <w:pPr>
        <w:pStyle w:val="ListParagraph"/>
        <w:numPr>
          <w:ilvl w:val="1"/>
          <w:numId w:val="34"/>
        </w:numPr>
      </w:pPr>
      <w:r>
        <w:t>Including equations with error terms allows for a discussion on whether OLS is a suitable method</w:t>
      </w:r>
    </w:p>
    <w:p w14:paraId="302A05B8" w14:textId="77777777" w:rsidR="00945C73" w:rsidRDefault="00945C73" w:rsidP="00F62558">
      <w:pPr>
        <w:pStyle w:val="ListParagraph"/>
        <w:numPr>
          <w:ilvl w:val="2"/>
          <w:numId w:val="34"/>
        </w:numPr>
      </w:pPr>
      <w:r>
        <w:t>Discuss whether OLS is suitable for this method</w:t>
      </w:r>
    </w:p>
    <w:p w14:paraId="572A1FB6" w14:textId="77777777" w:rsidR="00945C73" w:rsidRDefault="00945C73" w:rsidP="00945C73">
      <w:pPr>
        <w:pStyle w:val="ListParagraph"/>
        <w:numPr>
          <w:ilvl w:val="0"/>
          <w:numId w:val="34"/>
        </w:numPr>
      </w:pPr>
      <w:r>
        <w:t>Make distinction between model and</w:t>
      </w:r>
      <w:r w:rsidR="00835549">
        <w:t xml:space="preserve"> </w:t>
      </w:r>
      <w:r w:rsidR="00114ACF">
        <w:t>if</w:t>
      </w:r>
      <w:r>
        <w:t xml:space="preserve"> estimation method</w:t>
      </w:r>
      <w:r w:rsidR="00150BBB">
        <w:t xml:space="preserve"> and what is being used</w:t>
      </w:r>
      <w:r w:rsidR="00835549">
        <w:t xml:space="preserve"> </w:t>
      </w:r>
    </w:p>
    <w:p w14:paraId="060F67FB" w14:textId="77777777" w:rsidR="00835549" w:rsidRDefault="00835549" w:rsidP="00835549">
      <w:pPr>
        <w:pStyle w:val="ListParagraph"/>
        <w:numPr>
          <w:ilvl w:val="1"/>
          <w:numId w:val="34"/>
        </w:numPr>
      </w:pPr>
      <w:r>
        <w:lastRenderedPageBreak/>
        <w:t>Do not discuss what variables have been omitted, this goes in the results section</w:t>
      </w:r>
    </w:p>
    <w:p w14:paraId="1814BA04" w14:textId="77777777" w:rsidR="00FA759C" w:rsidRDefault="00FA759C" w:rsidP="00835549">
      <w:pPr>
        <w:pStyle w:val="ListParagraph"/>
        <w:numPr>
          <w:ilvl w:val="1"/>
          <w:numId w:val="34"/>
        </w:numPr>
      </w:pPr>
      <w:r>
        <w:t>After specifying model/s discuss estimation methods</w:t>
      </w:r>
    </w:p>
    <w:p w14:paraId="6E30D6E9" w14:textId="77777777" w:rsidR="00835549" w:rsidRDefault="00835549" w:rsidP="00FA759C">
      <w:pPr>
        <w:pStyle w:val="ListParagraph"/>
        <w:numPr>
          <w:ilvl w:val="2"/>
          <w:numId w:val="34"/>
        </w:numPr>
      </w:pPr>
      <w:r>
        <w:t>Discuss any assumptions made is obtaining an estimable</w:t>
      </w:r>
      <w:r w:rsidR="00FA759C">
        <w:t xml:space="preserve"> econometric model</w:t>
      </w:r>
    </w:p>
    <w:p w14:paraId="62B18FF8" w14:textId="77777777" w:rsidR="00FA759C" w:rsidRDefault="00FA759C" w:rsidP="00C70C9E">
      <w:pPr>
        <w:pStyle w:val="ListParagraph"/>
        <w:ind w:left="2205"/>
      </w:pPr>
    </w:p>
    <w:p w14:paraId="50ED0984" w14:textId="77777777" w:rsidR="00B33CCE" w:rsidRPr="00855982" w:rsidRDefault="00B33CCE" w:rsidP="00B33CCE">
      <w:pPr>
        <w:pStyle w:val="Heading1"/>
      </w:pPr>
      <w:r>
        <w:t>Data</w:t>
      </w:r>
    </w:p>
    <w:p w14:paraId="3092E06D" w14:textId="77777777" w:rsidR="00B33CCE" w:rsidRDefault="00AE48E8" w:rsidP="00AE48E8">
      <w:pPr>
        <w:pStyle w:val="ListParagraph"/>
        <w:numPr>
          <w:ilvl w:val="0"/>
          <w:numId w:val="36"/>
        </w:numPr>
      </w:pPr>
      <w:r>
        <w:t>Describe data used in empirical analysis</w:t>
      </w:r>
    </w:p>
    <w:p w14:paraId="0DB8766A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Include enough information so analysis could be repeated by the reader</w:t>
      </w:r>
    </w:p>
    <w:p w14:paraId="78A3788D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Discuss data sources</w:t>
      </w:r>
    </w:p>
    <w:p w14:paraId="3254B455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Discuss units of each variable</w:t>
      </w:r>
    </w:p>
    <w:p w14:paraId="7696E523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May be presented in a table format</w:t>
      </w:r>
    </w:p>
    <w:p w14:paraId="15E15BC4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Table of summary statistics may be included</w:t>
      </w:r>
    </w:p>
    <w:p w14:paraId="018A1EFC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Present means for binary variables</w:t>
      </w:r>
    </w:p>
    <w:p w14:paraId="2AD3668A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Computing the average growth rate can be interesting</w:t>
      </w:r>
    </w:p>
    <w:p w14:paraId="0B11906F" w14:textId="77777777" w:rsidR="00AE48E8" w:rsidRDefault="00AE48E8" w:rsidP="00AE48E8">
      <w:pPr>
        <w:pStyle w:val="ListParagraph"/>
        <w:numPr>
          <w:ilvl w:val="0"/>
          <w:numId w:val="36"/>
        </w:numPr>
      </w:pPr>
      <w:r>
        <w:t>State the number of observations</w:t>
      </w:r>
    </w:p>
    <w:p w14:paraId="3BDE9833" w14:textId="77777777" w:rsidR="00AE48E8" w:rsidRDefault="00AE48E8" w:rsidP="00AE48E8">
      <w:pPr>
        <w:pStyle w:val="ListParagraph"/>
        <w:numPr>
          <w:ilvl w:val="1"/>
          <w:numId w:val="36"/>
        </w:numPr>
      </w:pPr>
      <w:r>
        <w:t>Identify years for time series datasets and descriptions of any special periods (wars, recessions, etc.)</w:t>
      </w:r>
    </w:p>
    <w:p w14:paraId="6581C29D" w14:textId="77777777" w:rsidR="00AE48E8" w:rsidRDefault="002367DE" w:rsidP="00AE48E8">
      <w:pPr>
        <w:pStyle w:val="ListParagraph"/>
        <w:numPr>
          <w:ilvl w:val="1"/>
          <w:numId w:val="36"/>
        </w:numPr>
      </w:pPr>
      <w:r>
        <w:t>For pooled cross section or panel set data be sure to report how many cross-sectional units are included for each year</w:t>
      </w:r>
    </w:p>
    <w:p w14:paraId="3E1400B7" w14:textId="77777777" w:rsidR="00B33CCE" w:rsidRPr="00855982" w:rsidRDefault="00B33CCE" w:rsidP="00B33CCE">
      <w:pPr>
        <w:pStyle w:val="Heading1"/>
      </w:pPr>
      <w:r>
        <w:t>Results</w:t>
      </w:r>
    </w:p>
    <w:p w14:paraId="206C33BD" w14:textId="77777777" w:rsidR="00B33CCE" w:rsidRDefault="002367DE" w:rsidP="002367DE">
      <w:pPr>
        <w:pStyle w:val="ListParagraph"/>
        <w:numPr>
          <w:ilvl w:val="0"/>
          <w:numId w:val="37"/>
        </w:numPr>
      </w:pPr>
      <w:r>
        <w:t xml:space="preserve">Include estimates of any models formulated in the </w:t>
      </w:r>
      <w:proofErr w:type="gramStart"/>
      <w:r>
        <w:t>models</w:t>
      </w:r>
      <w:proofErr w:type="gramEnd"/>
      <w:r>
        <w:t xml:space="preserve"> section</w:t>
      </w:r>
    </w:p>
    <w:p w14:paraId="7209A988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t>Start with simple analysis</w:t>
      </w:r>
    </w:p>
    <w:p w14:paraId="77B9B85E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Results may be presented in equation form with standard error in parenthesis below estimated coefficients</w:t>
      </w:r>
    </w:p>
    <w:p w14:paraId="2AE2F8FE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For many explanatory variables, use a tabular form for presenting the equations</w:t>
      </w:r>
    </w:p>
    <w:p w14:paraId="6076F213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Make dependent and independent variables clearly indicated</w:t>
      </w:r>
    </w:p>
    <w:p w14:paraId="4E31BFE2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Select units that make coefficients understandable</w:t>
      </w:r>
    </w:p>
    <w:p w14:paraId="659B1A0A" w14:textId="77777777" w:rsidR="00DB192F" w:rsidRDefault="00DB192F" w:rsidP="00DB192F">
      <w:pPr>
        <w:pStyle w:val="ListParagraph"/>
        <w:numPr>
          <w:ilvl w:val="1"/>
          <w:numId w:val="37"/>
        </w:numPr>
      </w:pPr>
      <w:r>
        <w:t>Do not use scientific notation in tables</w:t>
      </w:r>
    </w:p>
    <w:p w14:paraId="0A42E2C7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Most papers will have at least one table that includes the R</w:t>
      </w:r>
      <w:r>
        <w:rPr>
          <w:vertAlign w:val="superscript"/>
        </w:rPr>
        <w:t>2</w:t>
      </w:r>
      <w:r>
        <w:t xml:space="preserve"> value and the number of observations for each equation.</w:t>
      </w:r>
    </w:p>
    <w:p w14:paraId="4302AA69" w14:textId="77777777" w:rsidR="002367DE" w:rsidRDefault="002367DE" w:rsidP="002367DE">
      <w:pPr>
        <w:pStyle w:val="ListParagraph"/>
        <w:numPr>
          <w:ilvl w:val="0"/>
          <w:numId w:val="37"/>
        </w:numPr>
      </w:pPr>
      <w:r>
        <w:t>The most important part is to discuss the interpretation and strength of empirical results</w:t>
      </w:r>
    </w:p>
    <w:p w14:paraId="585047DF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t>Do coefficients have the expected sign?</w:t>
      </w:r>
    </w:p>
    <w:p w14:paraId="1AE22C07" w14:textId="77777777" w:rsidR="002367DE" w:rsidRDefault="002367DE" w:rsidP="002367DE">
      <w:pPr>
        <w:pStyle w:val="ListParagraph"/>
        <w:numPr>
          <w:ilvl w:val="1"/>
          <w:numId w:val="37"/>
        </w:numPr>
      </w:pPr>
      <w:r>
        <w:t>Are they statistically significant?</w:t>
      </w:r>
    </w:p>
    <w:p w14:paraId="71BFBF3D" w14:textId="77777777" w:rsidR="002367DE" w:rsidRDefault="000D2132" w:rsidP="002367DE">
      <w:pPr>
        <w:pStyle w:val="ListParagraph"/>
        <w:numPr>
          <w:ilvl w:val="1"/>
          <w:numId w:val="37"/>
        </w:numPr>
      </w:pPr>
      <w:r>
        <w:t>Explain why anything counterintuitive might be happening</w:t>
      </w:r>
    </w:p>
    <w:p w14:paraId="641877ED" w14:textId="77777777" w:rsidR="000D2132" w:rsidRDefault="000D2132" w:rsidP="002367DE">
      <w:pPr>
        <w:pStyle w:val="ListParagraph"/>
        <w:numPr>
          <w:ilvl w:val="1"/>
          <w:numId w:val="37"/>
        </w:numPr>
      </w:pPr>
      <w:r>
        <w:t>Describe magnitude of coefficients on the major explanatory variables</w:t>
      </w:r>
    </w:p>
    <w:p w14:paraId="19BDA72D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For variables central to the study signs, magnitudes, and statistical significance should be discussed in detail</w:t>
      </w:r>
    </w:p>
    <w:p w14:paraId="1BC3284A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Distinguish between economic and statistical significance</w:t>
      </w:r>
    </w:p>
    <w:p w14:paraId="28ED688A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Dropping a group of variables to simplify a model can be justified via an F-Test</w:t>
      </w:r>
    </w:p>
    <w:p w14:paraId="36D03ED0" w14:textId="77777777" w:rsidR="000D2132" w:rsidRDefault="000D2132" w:rsidP="000D2132">
      <w:pPr>
        <w:pStyle w:val="ListParagraph"/>
        <w:numPr>
          <w:ilvl w:val="2"/>
          <w:numId w:val="37"/>
        </w:numPr>
      </w:pPr>
      <w:r>
        <w:t>Comment on any important differences if multiple methods were used</w:t>
      </w:r>
    </w:p>
    <w:p w14:paraId="6E0692BE" w14:textId="77777777" w:rsidR="00B33CCE" w:rsidRDefault="00B33CCE" w:rsidP="00B33CCE"/>
    <w:p w14:paraId="0D38736B" w14:textId="77777777" w:rsidR="00B33CCE" w:rsidRPr="00855982" w:rsidRDefault="00B33CCE" w:rsidP="00B33CCE">
      <w:pPr>
        <w:pStyle w:val="Heading1"/>
      </w:pPr>
      <w:r>
        <w:t>Conclusion</w:t>
      </w:r>
    </w:p>
    <w:p w14:paraId="49B09508" w14:textId="77777777" w:rsidR="00B33CCE" w:rsidRDefault="0022179F" w:rsidP="0022179F">
      <w:pPr>
        <w:pStyle w:val="ListParagraph"/>
        <w:numPr>
          <w:ilvl w:val="0"/>
          <w:numId w:val="38"/>
        </w:numPr>
      </w:pPr>
      <w:r>
        <w:t>Summarize what you have learned</w:t>
      </w:r>
    </w:p>
    <w:p w14:paraId="1652207C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 xml:space="preserve">Can present the magnitude of a coefficient that was of </w:t>
      </w:r>
      <w:proofErr w:type="gramStart"/>
      <w:r>
        <w:t>particular interest</w:t>
      </w:r>
      <w:proofErr w:type="gramEnd"/>
    </w:p>
    <w:p w14:paraId="67B500F2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>Discuss any caveats to the conclusion drawn</w:t>
      </w:r>
    </w:p>
    <w:p w14:paraId="25F24431" w14:textId="77777777" w:rsidR="0022179F" w:rsidRDefault="0022179F" w:rsidP="0022179F">
      <w:pPr>
        <w:pStyle w:val="ListParagraph"/>
        <w:numPr>
          <w:ilvl w:val="1"/>
          <w:numId w:val="38"/>
        </w:numPr>
      </w:pPr>
      <w:r>
        <w:t>Suggest direction for further research</w:t>
      </w:r>
    </w:p>
    <w:p w14:paraId="5A2EE471" w14:textId="77777777" w:rsidR="008C55C0" w:rsidRDefault="008C55C0">
      <w:r>
        <w:br w:type="page"/>
      </w:r>
    </w:p>
    <w:p w14:paraId="53FE9851" w14:textId="77777777" w:rsidR="008C55C0" w:rsidRPr="00855982" w:rsidRDefault="008C55C0" w:rsidP="008C55C0">
      <w:pPr>
        <w:pStyle w:val="Heading1"/>
      </w:pPr>
      <w:r>
        <w:lastRenderedPageBreak/>
        <w:t>Appendix</w:t>
      </w:r>
    </w:p>
    <w:p w14:paraId="69265063" w14:textId="60955AB0" w:rsidR="008C55C0" w:rsidRDefault="00F96AF4" w:rsidP="008C55C0">
      <w:pPr>
        <w:pStyle w:val="ListParagraph"/>
        <w:numPr>
          <w:ilvl w:val="0"/>
          <w:numId w:val="38"/>
        </w:numPr>
      </w:pPr>
      <w:r>
        <w:t>Source code is located on GitHub.</w:t>
      </w:r>
    </w:p>
    <w:p w14:paraId="7DE6D48E" w14:textId="77777777" w:rsidR="002C43B4" w:rsidRDefault="006C5271" w:rsidP="008C55C0">
      <w:pPr>
        <w:pStyle w:val="ListParagraph"/>
        <w:numPr>
          <w:ilvl w:val="0"/>
          <w:numId w:val="38"/>
        </w:numPr>
      </w:pPr>
      <w:r>
        <w:t>Table Data – Unfiltered</w:t>
      </w:r>
    </w:p>
    <w:p w14:paraId="1B754FB0" w14:textId="1C3A8C62" w:rsidR="006C5271" w:rsidRPr="00855982" w:rsidRDefault="006C5271" w:rsidP="00223B26">
      <w:pPr>
        <w:ind w:left="360"/>
      </w:pPr>
    </w:p>
    <w:p w14:paraId="7E7ECF67" w14:textId="77777777" w:rsidR="008C55C0" w:rsidRDefault="008C55C0" w:rsidP="008C55C0"/>
    <w:p w14:paraId="61E792A9" w14:textId="77777777" w:rsidR="008C55C0" w:rsidRPr="00855982" w:rsidRDefault="008C55C0" w:rsidP="008C55C0"/>
    <w:sectPr w:rsidR="008C55C0" w:rsidRPr="00855982" w:rsidSect="0022179F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71D02" w14:textId="77777777" w:rsidR="00D30C0A" w:rsidRDefault="00D30C0A" w:rsidP="00855982">
      <w:pPr>
        <w:spacing w:after="0" w:line="240" w:lineRule="auto"/>
      </w:pPr>
      <w:r>
        <w:separator/>
      </w:r>
    </w:p>
  </w:endnote>
  <w:endnote w:type="continuationSeparator" w:id="0">
    <w:p w14:paraId="1986A1D3" w14:textId="77777777" w:rsidR="00D30C0A" w:rsidRDefault="00D30C0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DC0785" w14:textId="41847DB3" w:rsidR="003139A4" w:rsidRDefault="003139A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0C9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DA74" w14:textId="77777777" w:rsidR="00D30C0A" w:rsidRDefault="00D30C0A" w:rsidP="00855982">
      <w:pPr>
        <w:spacing w:after="0" w:line="240" w:lineRule="auto"/>
      </w:pPr>
      <w:r>
        <w:separator/>
      </w:r>
    </w:p>
  </w:footnote>
  <w:footnote w:type="continuationSeparator" w:id="0">
    <w:p w14:paraId="345E1743" w14:textId="77777777" w:rsidR="00D30C0A" w:rsidRDefault="00D30C0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D3AC8"/>
    <w:multiLevelType w:val="hybridMultilevel"/>
    <w:tmpl w:val="B9E6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F9E48D2"/>
    <w:multiLevelType w:val="hybridMultilevel"/>
    <w:tmpl w:val="AC4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9712A0"/>
    <w:multiLevelType w:val="hybridMultilevel"/>
    <w:tmpl w:val="67602EF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E684139"/>
    <w:multiLevelType w:val="hybridMultilevel"/>
    <w:tmpl w:val="F04E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05F9"/>
    <w:multiLevelType w:val="hybridMultilevel"/>
    <w:tmpl w:val="9FF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7F62DE"/>
    <w:multiLevelType w:val="hybridMultilevel"/>
    <w:tmpl w:val="4ECA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50913CC"/>
    <w:multiLevelType w:val="hybridMultilevel"/>
    <w:tmpl w:val="4CA4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07B35"/>
    <w:multiLevelType w:val="hybridMultilevel"/>
    <w:tmpl w:val="CD6C4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7018D0"/>
    <w:multiLevelType w:val="hybridMultilevel"/>
    <w:tmpl w:val="466A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80D65"/>
    <w:multiLevelType w:val="hybridMultilevel"/>
    <w:tmpl w:val="397C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1"/>
  </w:num>
  <w:num w:numId="14">
    <w:abstractNumId w:val="23"/>
  </w:num>
  <w:num w:numId="15">
    <w:abstractNumId w:val="12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22"/>
  </w:num>
  <w:num w:numId="30">
    <w:abstractNumId w:val="15"/>
  </w:num>
  <w:num w:numId="31">
    <w:abstractNumId w:val="25"/>
  </w:num>
  <w:num w:numId="32">
    <w:abstractNumId w:val="10"/>
  </w:num>
  <w:num w:numId="33">
    <w:abstractNumId w:val="26"/>
  </w:num>
  <w:num w:numId="34">
    <w:abstractNumId w:val="16"/>
  </w:num>
  <w:num w:numId="35">
    <w:abstractNumId w:val="21"/>
  </w:num>
  <w:num w:numId="36">
    <w:abstractNumId w:val="24"/>
  </w:num>
  <w:num w:numId="37">
    <w:abstractNumId w:val="19"/>
  </w:num>
  <w:num w:numId="38">
    <w:abstractNumId w:val="2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64"/>
    <w:rsid w:val="000462AA"/>
    <w:rsid w:val="000D2132"/>
    <w:rsid w:val="00114ACF"/>
    <w:rsid w:val="00150BBB"/>
    <w:rsid w:val="00161637"/>
    <w:rsid w:val="00164F40"/>
    <w:rsid w:val="001D4362"/>
    <w:rsid w:val="002110AA"/>
    <w:rsid w:val="0022179F"/>
    <w:rsid w:val="00223B26"/>
    <w:rsid w:val="002367DE"/>
    <w:rsid w:val="002C43B4"/>
    <w:rsid w:val="003139A4"/>
    <w:rsid w:val="004417C8"/>
    <w:rsid w:val="004A0732"/>
    <w:rsid w:val="005A0374"/>
    <w:rsid w:val="005C452E"/>
    <w:rsid w:val="005D7049"/>
    <w:rsid w:val="00661BD1"/>
    <w:rsid w:val="00696295"/>
    <w:rsid w:val="006C5271"/>
    <w:rsid w:val="006E7E32"/>
    <w:rsid w:val="007833A7"/>
    <w:rsid w:val="007912C7"/>
    <w:rsid w:val="007D0932"/>
    <w:rsid w:val="007D5E64"/>
    <w:rsid w:val="00835549"/>
    <w:rsid w:val="00855982"/>
    <w:rsid w:val="0089669D"/>
    <w:rsid w:val="008B5714"/>
    <w:rsid w:val="008C55C0"/>
    <w:rsid w:val="00914397"/>
    <w:rsid w:val="00945C73"/>
    <w:rsid w:val="009C0E4B"/>
    <w:rsid w:val="00A0618C"/>
    <w:rsid w:val="00A10484"/>
    <w:rsid w:val="00A9350A"/>
    <w:rsid w:val="00AA2072"/>
    <w:rsid w:val="00AE48E8"/>
    <w:rsid w:val="00B33CCE"/>
    <w:rsid w:val="00B70C0F"/>
    <w:rsid w:val="00BB6322"/>
    <w:rsid w:val="00C672DA"/>
    <w:rsid w:val="00C70C9E"/>
    <w:rsid w:val="00CA7B77"/>
    <w:rsid w:val="00CB3E64"/>
    <w:rsid w:val="00CE4A74"/>
    <w:rsid w:val="00D30C0A"/>
    <w:rsid w:val="00D40D68"/>
    <w:rsid w:val="00DB192F"/>
    <w:rsid w:val="00E22F34"/>
    <w:rsid w:val="00EC7D1B"/>
    <w:rsid w:val="00F62558"/>
    <w:rsid w:val="00F96AF4"/>
    <w:rsid w:val="00FA759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3557"/>
  <w15:chartTrackingRefBased/>
  <w15:docId w15:val="{8E2F69EB-F431-4EA8-AD49-780C4E09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33C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2179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2179F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fr\Desktop\Econometrics_GIT\MacroEcon\HW%202\Problem%203%20Mini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FE823A85D4CF0B1BA4D89BCE01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0AFBA-8419-4882-8572-4B0C6F2C1EE5}"/>
      </w:docPartPr>
      <w:docPartBody>
        <w:p w:rsidR="00AF2547" w:rsidRDefault="00992974">
          <w:pPr>
            <w:pStyle w:val="F6BFE823A85D4CF0B1BA4D89BCE013C9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CEB095ADAB487EA256237D8BAC3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48853-957F-4409-B9E0-F9BDAF15693A}"/>
      </w:docPartPr>
      <w:docPartBody>
        <w:p w:rsidR="00AF2547" w:rsidRDefault="00992974">
          <w:pPr>
            <w:pStyle w:val="2CCEB095ADAB487EA256237D8BAC382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A01669AC7A444BB9B0B6B61E06ED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0540C-780A-48F9-9696-8895441A42AC}"/>
      </w:docPartPr>
      <w:docPartBody>
        <w:p w:rsidR="00AF2547" w:rsidRDefault="00992974">
          <w:pPr>
            <w:pStyle w:val="2A01669AC7A444BB9B0B6B61E06EDB7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63B073688D147ACAAADE9FA6E296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AB43-023F-4AB0-85FD-45C01C3856D0}"/>
      </w:docPartPr>
      <w:docPartBody>
        <w:p w:rsidR="00AF2547" w:rsidRDefault="00992974">
          <w:pPr>
            <w:pStyle w:val="363B073688D147ACAAADE9FA6E296F4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F3F96F3E2CB4BF9A68AE3CF185F5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056A5-27B5-487E-81A1-CCC99973A7C6}"/>
      </w:docPartPr>
      <w:docPartBody>
        <w:p w:rsidR="00AF2547" w:rsidRDefault="00992974">
          <w:pPr>
            <w:pStyle w:val="7F3F96F3E2CB4BF9A68AE3CF185F50E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9A"/>
    <w:rsid w:val="006C239A"/>
    <w:rsid w:val="00992974"/>
    <w:rsid w:val="00AF2547"/>
    <w:rsid w:val="00F60227"/>
    <w:rsid w:val="00FA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FE823A85D4CF0B1BA4D89BCE013C9">
    <w:name w:val="F6BFE823A85D4CF0B1BA4D89BCE013C9"/>
  </w:style>
  <w:style w:type="paragraph" w:customStyle="1" w:styleId="2CCEB095ADAB487EA256237D8BAC3822">
    <w:name w:val="2CCEB095ADAB487EA256237D8BAC3822"/>
  </w:style>
  <w:style w:type="paragraph" w:customStyle="1" w:styleId="2A01669AC7A444BB9B0B6B61E06EDB71">
    <w:name w:val="2A01669AC7A444BB9B0B6B61E06EDB71"/>
  </w:style>
  <w:style w:type="paragraph" w:customStyle="1" w:styleId="363B073688D147ACAAADE9FA6E296F40">
    <w:name w:val="363B073688D147ACAAADE9FA6E296F40"/>
  </w:style>
  <w:style w:type="paragraph" w:customStyle="1" w:styleId="7F3F96F3E2CB4BF9A68AE3CF185F50EB">
    <w:name w:val="7F3F96F3E2CB4BF9A68AE3CF185F50EB"/>
  </w:style>
  <w:style w:type="character" w:styleId="PlaceholderText">
    <w:name w:val="Placeholder Text"/>
    <w:basedOn w:val="DefaultParagraphFont"/>
    <w:uiPriority w:val="99"/>
    <w:semiHidden/>
    <w:rsid w:val="006C239A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2018-02-12T00:00:00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2699E8F0-9B9E-477B-B118-4073D31F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3 Mini Paper.dotx</Template>
  <TotalTime>329</TotalTime>
  <Pages>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Stata Problem 3</vt:lpstr>
    </vt:vector>
  </TitlesOfParts>
  <Company>Cliff Rodriguez</Company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Stata Problem 3</dc:title>
  <dc:subject>Affiliations:</dc:subject>
  <dc:creator>Cliff Rodriguez</dc:creator>
  <cp:lastModifiedBy>Cliff Rodriguez</cp:lastModifiedBy>
  <cp:revision>20</cp:revision>
  <dcterms:created xsi:type="dcterms:W3CDTF">2018-02-12T18:03:00Z</dcterms:created>
  <dcterms:modified xsi:type="dcterms:W3CDTF">2018-02-13T00:42:00Z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